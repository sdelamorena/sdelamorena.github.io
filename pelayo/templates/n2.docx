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849E61" w14:textId="77777777" w:rsidR="007D63B9" w:rsidRPr="00B04476" w:rsidRDefault="008203A2">
      <w:pPr>
        <w:pStyle w:val="Encabezado1"/>
        <w:jc w:val="both"/>
        <w:rPr>
          <w:sz w:val="20"/>
        </w:rPr>
      </w:pPr>
      <w:r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  <w:r w:rsidR="007D63B9" w:rsidRPr="00B04476">
        <w:rPr>
          <w:sz w:val="20"/>
        </w:rPr>
        <w:tab/>
      </w:r>
    </w:p>
    <w:p w14:paraId="0DBCABC9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1A16E882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7BE27653" w14:textId="77777777" w:rsidR="007D63B9" w:rsidRPr="00B04476" w:rsidRDefault="007D63B9">
      <w:pPr>
        <w:pStyle w:val="Encabezado1"/>
        <w:jc w:val="both"/>
        <w:rPr>
          <w:sz w:val="20"/>
        </w:rPr>
      </w:pPr>
    </w:p>
    <w:p w14:paraId="39E249B6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</w:rPr>
        <w:t>NOTA INFORMATIVA CON DETENIDO</w:t>
      </w:r>
    </w:p>
    <w:p w14:paraId="393292D3" w14:textId="77777777" w:rsidR="007D63B9" w:rsidRPr="00B04476" w:rsidRDefault="007D63B9">
      <w:pPr>
        <w:pStyle w:val="Encabezado1"/>
        <w:jc w:val="both"/>
        <w:rPr>
          <w:b/>
          <w:bCs/>
          <w:sz w:val="20"/>
        </w:rPr>
      </w:pPr>
    </w:p>
    <w:tbl>
      <w:tblPr>
        <w:tblW w:w="1134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9"/>
        <w:gridCol w:w="6415"/>
        <w:gridCol w:w="1090"/>
        <w:gridCol w:w="1917"/>
      </w:tblGrid>
      <w:tr w:rsidR="007D63B9" w:rsidRPr="00B04476" w14:paraId="653D5876" w14:textId="77777777" w:rsidTr="006C59D6"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4377BF9" w14:textId="14A4C3B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COMISAR</w:t>
            </w:r>
            <w:r w:rsidR="00975832" w:rsidRPr="00B04476">
              <w:rPr>
                <w:b/>
                <w:bCs/>
                <w:sz w:val="24"/>
                <w:szCs w:val="24"/>
              </w:rPr>
              <w:t>Í</w:t>
            </w:r>
            <w:r w:rsidRPr="00B04476">
              <w:rPr>
                <w:b/>
                <w:bCs/>
                <w:sz w:val="24"/>
                <w:szCs w:val="24"/>
              </w:rPr>
              <w:t>A:</w:t>
            </w:r>
          </w:p>
        </w:tc>
        <w:tc>
          <w:tcPr>
            <w:tcW w:w="6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BD8B2" w14:textId="69C4A52E" w:rsidR="007D63B9" w:rsidRPr="00B04476" w:rsidRDefault="00975832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MADRID-</w:t>
            </w:r>
            <w:r w:rsidR="00C068FA" w:rsidRPr="00B04476">
              <w:rPr>
                <w:sz w:val="24"/>
                <w:szCs w:val="24"/>
              </w:rPr>
              <w:t>PUENTE DE VALLECAS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D50B51" w14:textId="77777777" w:rsidR="007D63B9" w:rsidRPr="00B04476" w:rsidRDefault="007D63B9">
            <w:pPr>
              <w:pStyle w:val="Encabezado1"/>
              <w:jc w:val="left"/>
            </w:pPr>
            <w:r w:rsidRPr="00B04476">
              <w:rPr>
                <w:b/>
                <w:bCs/>
                <w:sz w:val="20"/>
              </w:rPr>
              <w:t>FECHA: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66D" w14:textId="77777777" w:rsidR="007D63B9" w:rsidRPr="00B04476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{fecha}</w:t>
            </w:r>
          </w:p>
        </w:tc>
      </w:tr>
      <w:tr w:rsidR="007D63B9" w:rsidRPr="00B04476" w14:paraId="2096E6C1" w14:textId="77777777" w:rsidTr="006C59D6">
        <w:trPr>
          <w:cantSplit/>
        </w:trPr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D778ECA" w14:textId="7777777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ASUNTO:</w:t>
            </w:r>
          </w:p>
        </w:tc>
        <w:tc>
          <w:tcPr>
            <w:tcW w:w="94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DE77F" w14:textId="7777777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DANDO CUENTA DE UN DETENID</w:t>
            </w:r>
            <w:r w:rsidR="001B5342" w:rsidRPr="00B04476">
              <w:rPr>
                <w:sz w:val="24"/>
                <w:szCs w:val="24"/>
              </w:rPr>
              <w:t>O</w:t>
            </w:r>
            <w:r w:rsidRPr="00B04476">
              <w:rPr>
                <w:sz w:val="24"/>
                <w:szCs w:val="24"/>
              </w:rPr>
              <w:t xml:space="preserve"> POR </w:t>
            </w:r>
            <w:bookmarkStart w:id="0" w:name="motivo1"/>
            <w:bookmarkEnd w:id="0"/>
            <w:r w:rsidR="00C068FA" w:rsidRPr="00B04476">
              <w:rPr>
                <w:sz w:val="24"/>
                <w:szCs w:val="24"/>
              </w:rPr>
              <w:t>{motivo}</w:t>
            </w:r>
          </w:p>
        </w:tc>
      </w:tr>
    </w:tbl>
    <w:p w14:paraId="581F3814" w14:textId="77777777" w:rsidR="007D63B9" w:rsidRPr="00B04476" w:rsidRDefault="007D63B9">
      <w:pPr>
        <w:pStyle w:val="Encabezado1"/>
        <w:rPr>
          <w:sz w:val="16"/>
        </w:rPr>
      </w:pPr>
    </w:p>
    <w:p w14:paraId="40B7396C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  <w:sz w:val="22"/>
          <w:u w:val="single"/>
        </w:rPr>
        <w:t>RESUMEN DEL HECHO</w:t>
      </w:r>
    </w:p>
    <w:p w14:paraId="5022BC20" w14:textId="77777777" w:rsidR="007D63B9" w:rsidRPr="00B04476" w:rsidRDefault="007D63B9">
      <w:pPr>
        <w:pStyle w:val="Encabezado1"/>
        <w:rPr>
          <w:b/>
          <w:bCs/>
          <w:sz w:val="20"/>
        </w:rPr>
      </w:pPr>
      <w:r w:rsidRPr="00B04476">
        <w:rPr>
          <w:b/>
          <w:bCs/>
          <w:sz w:val="20"/>
        </w:rPr>
        <w:tab/>
      </w: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1390"/>
        <w:gridCol w:w="957"/>
        <w:gridCol w:w="1985"/>
        <w:gridCol w:w="1134"/>
        <w:gridCol w:w="4319"/>
      </w:tblGrid>
      <w:tr w:rsidR="007D63B9" w:rsidRPr="00B04476" w14:paraId="1A5A11F7" w14:textId="77777777" w:rsidTr="006C59D6"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5F97F3EF" w14:textId="77777777" w:rsidR="007D63B9" w:rsidRPr="00B04476" w:rsidRDefault="007D63B9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760FA2" w14:textId="77777777" w:rsidR="007D63B9" w:rsidRPr="00B04476" w:rsidRDefault="00C068FA" w:rsidP="00C068FA">
            <w:pPr>
              <w:pStyle w:val="Encabezado1"/>
              <w:jc w:val="both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{fecha}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4342A4B3" w14:textId="77777777" w:rsidR="007D63B9" w:rsidRPr="00B04476" w:rsidRDefault="007D63B9">
            <w:pPr>
              <w:pStyle w:val="Encabezado1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HORA: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5419D" w14:textId="77777777" w:rsidR="007D63B9" w:rsidRPr="00B04476" w:rsidRDefault="00C068FA">
            <w:pPr>
              <w:pStyle w:val="Encabezado1"/>
              <w:jc w:val="left"/>
              <w:rPr>
                <w:sz w:val="24"/>
                <w:szCs w:val="24"/>
              </w:rPr>
            </w:pPr>
            <w:r w:rsidRPr="00B04476">
              <w:rPr>
                <w:sz w:val="24"/>
                <w:szCs w:val="24"/>
              </w:rPr>
              <w:t>{horadetencion}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3AA31507" w14:textId="77777777" w:rsidR="007D63B9" w:rsidRPr="00B04476" w:rsidRDefault="007D63B9">
            <w:pPr>
              <w:pStyle w:val="Encabezado1"/>
              <w:rPr>
                <w:sz w:val="24"/>
                <w:szCs w:val="24"/>
              </w:rPr>
            </w:pPr>
            <w:r w:rsidRPr="00B04476">
              <w:rPr>
                <w:b/>
                <w:bCs/>
                <w:sz w:val="24"/>
                <w:szCs w:val="24"/>
              </w:rPr>
              <w:t>LUGAR: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A8416" w14:textId="77777777" w:rsidR="007D63B9" w:rsidRPr="00B04476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bookmarkStart w:id="1" w:name="lugardetencion1"/>
            <w:bookmarkEnd w:id="1"/>
            <w:r w:rsidRPr="00B04476">
              <w:rPr>
                <w:rFonts w:ascii="Tahoma" w:hAnsi="Tahoma" w:cs="Tahoma"/>
                <w:szCs w:val="24"/>
              </w:rPr>
              <w:t>{lugardetencion}</w:t>
            </w:r>
          </w:p>
        </w:tc>
      </w:tr>
      <w:tr w:rsidR="007D63B9" w:rsidRPr="00B04476" w14:paraId="3FAEA798" w14:textId="77777777" w:rsidTr="006C59D6">
        <w:trPr>
          <w:cantSplit/>
        </w:trPr>
        <w:tc>
          <w:tcPr>
            <w:tcW w:w="113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C6FFFA2" w14:textId="77777777" w:rsidR="007D63B9" w:rsidRPr="00B04476" w:rsidRDefault="007D63B9">
            <w:pPr>
              <w:suppressAutoHyphens w:val="0"/>
              <w:autoSpaceDE w:val="0"/>
              <w:jc w:val="left"/>
              <w:rPr>
                <w:rFonts w:ascii="Tahoma" w:hAnsi="Tahoma" w:cs="Tahoma"/>
                <w:szCs w:val="24"/>
              </w:rPr>
            </w:pPr>
            <w:r w:rsidRPr="00B04476">
              <w:rPr>
                <w:rFonts w:ascii="Tahoma" w:hAnsi="Tahoma" w:cs="Tahoma"/>
                <w:b/>
                <w:bCs/>
                <w:szCs w:val="24"/>
              </w:rPr>
              <w:t>BREVE RESUMEN HECHO</w:t>
            </w:r>
            <w:r w:rsidR="00C068FA" w:rsidRPr="00B04476">
              <w:rPr>
                <w:rFonts w:ascii="Tahoma" w:hAnsi="Tahoma" w:cs="Tahoma"/>
                <w:b/>
                <w:bCs/>
                <w:szCs w:val="24"/>
              </w:rPr>
              <w:t xml:space="preserve">: </w:t>
            </w:r>
            <w:r w:rsidR="00C068FA" w:rsidRPr="00B04476">
              <w:rPr>
                <w:rFonts w:ascii="Tahoma" w:hAnsi="Tahoma" w:cs="Tahoma"/>
                <w:szCs w:val="24"/>
              </w:rPr>
              <w:t>{hechos}</w:t>
            </w:r>
            <w:r w:rsidR="006B60FD" w:rsidRPr="00B04476">
              <w:rPr>
                <w:rFonts w:ascii="Tahoma" w:hAnsi="Tahoma" w:cs="Tahoma"/>
                <w:b/>
                <w:bCs/>
                <w:szCs w:val="24"/>
              </w:rPr>
              <w:t xml:space="preserve"> </w:t>
            </w:r>
            <w:bookmarkStart w:id="2" w:name="motivo2"/>
            <w:bookmarkEnd w:id="2"/>
          </w:p>
        </w:tc>
      </w:tr>
    </w:tbl>
    <w:p w14:paraId="2A603F79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</w:p>
    <w:p w14:paraId="496FC2D9" w14:textId="77777777" w:rsidR="007D63B9" w:rsidRPr="00B04476" w:rsidRDefault="007D63B9">
      <w:pPr>
        <w:pStyle w:val="Encabezado1"/>
        <w:tabs>
          <w:tab w:val="center" w:pos="5386"/>
        </w:tabs>
        <w:rPr>
          <w:sz w:val="16"/>
        </w:rPr>
      </w:pPr>
      <w:r w:rsidRPr="00B04476">
        <w:rPr>
          <w:rFonts w:eastAsia="Tahoma"/>
          <w:b/>
          <w:bCs/>
          <w:sz w:val="22"/>
          <w:u w:val="single"/>
        </w:rPr>
        <w:t xml:space="preserve"> </w:t>
      </w:r>
      <w:r w:rsidRPr="00B04476">
        <w:rPr>
          <w:b/>
          <w:bCs/>
          <w:sz w:val="22"/>
          <w:u w:val="single"/>
        </w:rPr>
        <w:t>DETENIDO/S</w:t>
      </w:r>
      <w:r w:rsidRPr="00B04476">
        <w:rPr>
          <w:b/>
          <w:bCs/>
          <w:sz w:val="22"/>
          <w:u w:val="single"/>
          <w:vertAlign w:val="superscript"/>
        </w:rPr>
        <w:t>(1)</w:t>
      </w:r>
    </w:p>
    <w:p w14:paraId="5F92DA05" w14:textId="77777777" w:rsidR="007D63B9" w:rsidRPr="00B04476" w:rsidRDefault="007D63B9">
      <w:pPr>
        <w:pStyle w:val="Encabezado1"/>
        <w:jc w:val="both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2335"/>
        <w:gridCol w:w="1843"/>
        <w:gridCol w:w="1146"/>
        <w:gridCol w:w="555"/>
        <w:gridCol w:w="216"/>
        <w:gridCol w:w="650"/>
        <w:gridCol w:w="1477"/>
        <w:gridCol w:w="917"/>
      </w:tblGrid>
      <w:tr w:rsidR="007D63B9" w:rsidRPr="00B04476" w14:paraId="3785908E" w14:textId="77777777" w:rsidTr="00325669">
        <w:trPr>
          <w:cantSplit/>
          <w:trHeight w:val="285"/>
        </w:trPr>
        <w:tc>
          <w:tcPr>
            <w:tcW w:w="2202" w:type="dxa"/>
            <w:shd w:val="clear" w:color="auto" w:fill="F3F3F3"/>
          </w:tcPr>
          <w:p w14:paraId="1FC2CDD5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NOMBRE:</w:t>
            </w:r>
          </w:p>
        </w:tc>
        <w:tc>
          <w:tcPr>
            <w:tcW w:w="2335" w:type="dxa"/>
            <w:shd w:val="clear" w:color="auto" w:fill="auto"/>
          </w:tcPr>
          <w:p w14:paraId="0F5F19F5" w14:textId="77777777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3" w:name="nombre"/>
            <w:bookmarkEnd w:id="3"/>
            <w:r w:rsidRPr="00B04476">
              <w:rPr>
                <w:sz w:val="20"/>
              </w:rPr>
              <w:t>{nombre}</w:t>
            </w:r>
          </w:p>
        </w:tc>
        <w:tc>
          <w:tcPr>
            <w:tcW w:w="1843" w:type="dxa"/>
            <w:shd w:val="clear" w:color="auto" w:fill="F3F3F3"/>
          </w:tcPr>
          <w:p w14:paraId="4E737A9C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APELLIDOS:</w:t>
            </w:r>
          </w:p>
        </w:tc>
        <w:tc>
          <w:tcPr>
            <w:tcW w:w="4961" w:type="dxa"/>
            <w:gridSpan w:val="6"/>
            <w:shd w:val="clear" w:color="auto" w:fill="auto"/>
          </w:tcPr>
          <w:p w14:paraId="3F338BC3" w14:textId="77777777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4" w:name="apellidos"/>
            <w:bookmarkEnd w:id="4"/>
            <w:r w:rsidRPr="00B04476">
              <w:rPr>
                <w:sz w:val="20"/>
              </w:rPr>
              <w:t>{apellidos}</w:t>
            </w:r>
          </w:p>
        </w:tc>
      </w:tr>
      <w:tr w:rsidR="007D63B9" w:rsidRPr="00B04476" w14:paraId="6EEEB0D5" w14:textId="77777777" w:rsidTr="00325669">
        <w:trPr>
          <w:cantSplit/>
        </w:trPr>
        <w:tc>
          <w:tcPr>
            <w:tcW w:w="2202" w:type="dxa"/>
            <w:shd w:val="clear" w:color="auto" w:fill="F3F3F3"/>
          </w:tcPr>
          <w:p w14:paraId="1A0773D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DNI/NIE/OTROS:</w:t>
            </w:r>
            <w:r w:rsidRPr="00B04476">
              <w:rPr>
                <w:sz w:val="20"/>
              </w:rPr>
              <w:t xml:space="preserve">  </w:t>
            </w:r>
          </w:p>
        </w:tc>
        <w:tc>
          <w:tcPr>
            <w:tcW w:w="2335" w:type="dxa"/>
            <w:shd w:val="clear" w:color="auto" w:fill="auto"/>
          </w:tcPr>
          <w:p w14:paraId="2AF33022" w14:textId="1EDC86EF" w:rsidR="002D7553" w:rsidRPr="00B04476" w:rsidRDefault="00C068FA" w:rsidP="00FF51F7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{dninie}{psp}{otrodoc}</w:t>
            </w:r>
          </w:p>
        </w:tc>
        <w:tc>
          <w:tcPr>
            <w:tcW w:w="1843" w:type="dxa"/>
            <w:shd w:val="clear" w:color="auto" w:fill="F3F3F3"/>
          </w:tcPr>
          <w:p w14:paraId="4E8A50F5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NACIONALIDAD:</w:t>
            </w:r>
          </w:p>
        </w:tc>
        <w:tc>
          <w:tcPr>
            <w:tcW w:w="1917" w:type="dxa"/>
            <w:gridSpan w:val="3"/>
            <w:shd w:val="clear" w:color="auto" w:fill="auto"/>
          </w:tcPr>
          <w:p w14:paraId="2B50A138" w14:textId="77777777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5" w:name="nacionalidad"/>
            <w:bookmarkEnd w:id="5"/>
            <w:r w:rsidRPr="00B04476">
              <w:rPr>
                <w:sz w:val="20"/>
              </w:rPr>
              <w:t>{nacionalidad}</w:t>
            </w:r>
          </w:p>
        </w:tc>
        <w:tc>
          <w:tcPr>
            <w:tcW w:w="2127" w:type="dxa"/>
            <w:gridSpan w:val="2"/>
            <w:shd w:val="clear" w:color="auto" w:fill="E6E6E6"/>
          </w:tcPr>
          <w:p w14:paraId="4F45AF7E" w14:textId="77777777" w:rsidR="007D63B9" w:rsidRPr="00B04476" w:rsidRDefault="007D63B9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b/>
                <w:sz w:val="20"/>
              </w:rPr>
              <w:t>INDOCUMENTADO</w:t>
            </w:r>
          </w:p>
        </w:tc>
        <w:tc>
          <w:tcPr>
            <w:tcW w:w="917" w:type="dxa"/>
            <w:shd w:val="clear" w:color="auto" w:fill="auto"/>
          </w:tcPr>
          <w:p w14:paraId="3F6A5FEC" w14:textId="2845AF0B" w:rsidR="0012067F" w:rsidRPr="00B04476" w:rsidRDefault="00701DE0" w:rsidP="001405E4">
            <w:pPr>
              <w:pStyle w:val="Textoindependiente"/>
              <w:jc w:val="both"/>
              <w:rPr>
                <w:rFonts w:ascii="Tahoma" w:hAnsi="Tahoma" w:cs="Tahoma"/>
                <w:b w:val="0"/>
                <w:bCs/>
                <w:sz w:val="20"/>
              </w:rPr>
            </w:pPr>
            <w:r w:rsidRPr="00B04476">
              <w:rPr>
                <w:rFonts w:ascii="Tahoma" w:hAnsi="Tahoma" w:cs="Tahoma"/>
                <w:b w:val="0"/>
                <w:bCs/>
                <w:sz w:val="20"/>
              </w:rPr>
              <w:t>{ind}</w:t>
            </w:r>
          </w:p>
        </w:tc>
      </w:tr>
      <w:tr w:rsidR="007D63B9" w:rsidRPr="00B04476" w14:paraId="405EA942" w14:textId="77777777" w:rsidTr="00EB40CC">
        <w:trPr>
          <w:cantSplit/>
          <w:trHeight w:val="364"/>
        </w:trPr>
        <w:tc>
          <w:tcPr>
            <w:tcW w:w="2202" w:type="dxa"/>
            <w:shd w:val="clear" w:color="auto" w:fill="F3F3F3"/>
          </w:tcPr>
          <w:p w14:paraId="5602BBE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ALIAS: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41EECB81" w14:textId="77777777" w:rsidR="007D63B9" w:rsidRPr="00B04476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r w:rsidRPr="00B04476">
              <w:rPr>
                <w:sz w:val="20"/>
              </w:rPr>
              <w:t>SE DESCONOCE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0101FE1E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FECHA NACIMIENTO: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447E67BD" w14:textId="77777777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6" w:name="fechanacimiento"/>
            <w:bookmarkEnd w:id="6"/>
            <w:r w:rsidRPr="00B04476">
              <w:rPr>
                <w:sz w:val="20"/>
              </w:rPr>
              <w:t>{fechanacimiento}</w:t>
            </w:r>
          </w:p>
        </w:tc>
      </w:tr>
      <w:tr w:rsidR="007D63B9" w:rsidRPr="00B04476" w14:paraId="61FCDEC9" w14:textId="77777777" w:rsidTr="00EB40CC">
        <w:trPr>
          <w:cantSplit/>
        </w:trPr>
        <w:tc>
          <w:tcPr>
            <w:tcW w:w="2202" w:type="dxa"/>
            <w:shd w:val="clear" w:color="auto" w:fill="F3F3F3"/>
          </w:tcPr>
          <w:p w14:paraId="0A9027FD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NOMBRE PADRES:</w:t>
            </w:r>
          </w:p>
        </w:tc>
        <w:tc>
          <w:tcPr>
            <w:tcW w:w="4178" w:type="dxa"/>
            <w:gridSpan w:val="2"/>
            <w:shd w:val="clear" w:color="auto" w:fill="auto"/>
          </w:tcPr>
          <w:p w14:paraId="575AD4AC" w14:textId="77777777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7" w:name="padres"/>
            <w:bookmarkEnd w:id="7"/>
            <w:r w:rsidRPr="00B04476">
              <w:rPr>
                <w:sz w:val="20"/>
              </w:rPr>
              <w:t>{hijode}</w:t>
            </w:r>
          </w:p>
        </w:tc>
        <w:tc>
          <w:tcPr>
            <w:tcW w:w="1701" w:type="dxa"/>
            <w:gridSpan w:val="2"/>
            <w:shd w:val="clear" w:color="auto" w:fill="F3F3F3"/>
          </w:tcPr>
          <w:p w14:paraId="529DBA6D" w14:textId="774808D3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PA</w:t>
            </w:r>
            <w:r w:rsidR="00EB40CC" w:rsidRPr="00B04476">
              <w:rPr>
                <w:b/>
                <w:bCs/>
                <w:sz w:val="20"/>
              </w:rPr>
              <w:t>Í</w:t>
            </w:r>
            <w:r w:rsidRPr="00B04476">
              <w:rPr>
                <w:b/>
                <w:bCs/>
                <w:sz w:val="20"/>
              </w:rPr>
              <w:t>S</w:t>
            </w:r>
            <w:r w:rsidR="00EB40CC" w:rsidRPr="00B04476">
              <w:rPr>
                <w:b/>
                <w:bCs/>
                <w:sz w:val="20"/>
              </w:rPr>
              <w:t>:</w:t>
            </w:r>
          </w:p>
        </w:tc>
        <w:tc>
          <w:tcPr>
            <w:tcW w:w="3260" w:type="dxa"/>
            <w:gridSpan w:val="4"/>
            <w:shd w:val="clear" w:color="auto" w:fill="auto"/>
          </w:tcPr>
          <w:p w14:paraId="0805CFAD" w14:textId="77777777" w:rsidR="007D63B9" w:rsidRPr="00B04476" w:rsidRDefault="00C068FA">
            <w:pPr>
              <w:pStyle w:val="Encabezado1"/>
              <w:jc w:val="both"/>
              <w:rPr>
                <w:sz w:val="20"/>
              </w:rPr>
            </w:pPr>
            <w:bookmarkStart w:id="8" w:name="paisnacimiento"/>
            <w:bookmarkEnd w:id="8"/>
            <w:r w:rsidRPr="00B04476">
              <w:rPr>
                <w:sz w:val="20"/>
              </w:rPr>
              <w:t>{lugarnacimiento}</w:t>
            </w:r>
          </w:p>
        </w:tc>
      </w:tr>
      <w:tr w:rsidR="007D63B9" w:rsidRPr="00B04476" w14:paraId="3A248988" w14:textId="77777777" w:rsidTr="006C59D6">
        <w:trPr>
          <w:cantSplit/>
          <w:trHeight w:val="548"/>
        </w:trPr>
        <w:tc>
          <w:tcPr>
            <w:tcW w:w="2202" w:type="dxa"/>
            <w:shd w:val="clear" w:color="auto" w:fill="F3F3F3"/>
          </w:tcPr>
          <w:p w14:paraId="3CFBB50A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DOMICILIO:</w:t>
            </w:r>
          </w:p>
        </w:tc>
        <w:tc>
          <w:tcPr>
            <w:tcW w:w="5324" w:type="dxa"/>
            <w:gridSpan w:val="3"/>
            <w:shd w:val="clear" w:color="auto" w:fill="auto"/>
          </w:tcPr>
          <w:p w14:paraId="1F5D0951" w14:textId="77777777" w:rsidR="007D63B9" w:rsidRPr="00B04476" w:rsidRDefault="00C068FA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bookmarkStart w:id="9" w:name="domicilio"/>
            <w:bookmarkEnd w:id="9"/>
            <w:r w:rsidRPr="00B04476">
              <w:rPr>
                <w:rFonts w:ascii="Tahoma" w:hAnsi="Tahoma" w:cs="Tahoma"/>
                <w:sz w:val="20"/>
              </w:rPr>
              <w:t>{domicilio}</w:t>
            </w:r>
          </w:p>
        </w:tc>
        <w:tc>
          <w:tcPr>
            <w:tcW w:w="1421" w:type="dxa"/>
            <w:gridSpan w:val="3"/>
            <w:shd w:val="clear" w:color="auto" w:fill="F3F3F3"/>
          </w:tcPr>
          <w:p w14:paraId="4F3B233E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PROVINCIA</w:t>
            </w:r>
          </w:p>
        </w:tc>
        <w:tc>
          <w:tcPr>
            <w:tcW w:w="2394" w:type="dxa"/>
            <w:gridSpan w:val="2"/>
            <w:shd w:val="clear" w:color="auto" w:fill="auto"/>
          </w:tcPr>
          <w:p w14:paraId="2AC3F1EB" w14:textId="77777777" w:rsidR="007D63B9" w:rsidRPr="00B04476" w:rsidRDefault="00C068FA">
            <w:pPr>
              <w:pStyle w:val="Encabezado1"/>
              <w:snapToGrid w:val="0"/>
              <w:jc w:val="both"/>
              <w:rPr>
                <w:sz w:val="20"/>
              </w:rPr>
            </w:pPr>
            <w:bookmarkStart w:id="10" w:name="provincia"/>
            <w:bookmarkEnd w:id="10"/>
            <w:r w:rsidRPr="00B04476">
              <w:rPr>
                <w:sz w:val="20"/>
              </w:rPr>
              <w:t>{provpais}</w:t>
            </w:r>
          </w:p>
        </w:tc>
      </w:tr>
      <w:tr w:rsidR="007D63B9" w:rsidRPr="00B04476" w14:paraId="74BA0AB0" w14:textId="77777777" w:rsidTr="006C59D6">
        <w:trPr>
          <w:cantSplit/>
          <w:trHeight w:val="311"/>
        </w:trPr>
        <w:tc>
          <w:tcPr>
            <w:tcW w:w="2202" w:type="dxa"/>
            <w:shd w:val="clear" w:color="auto" w:fill="F3F3F3"/>
          </w:tcPr>
          <w:p w14:paraId="26BCF2FC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ANTECEDENTES: </w:t>
            </w:r>
          </w:p>
        </w:tc>
        <w:tc>
          <w:tcPr>
            <w:tcW w:w="9139" w:type="dxa"/>
            <w:gridSpan w:val="8"/>
            <w:shd w:val="clear" w:color="auto" w:fill="auto"/>
          </w:tcPr>
          <w:p w14:paraId="39C27973" w14:textId="65F0CE19" w:rsidR="007D63B9" w:rsidRPr="00B04476" w:rsidRDefault="00CB354B">
            <w:pPr>
              <w:snapToGrid w:val="0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>{ordinal}</w:t>
            </w:r>
          </w:p>
        </w:tc>
      </w:tr>
    </w:tbl>
    <w:p w14:paraId="203900F1" w14:textId="77777777" w:rsidR="007D63B9" w:rsidRPr="00B04476" w:rsidRDefault="007D63B9">
      <w:pPr>
        <w:rPr>
          <w:sz w:val="16"/>
        </w:rPr>
      </w:pPr>
    </w:p>
    <w:p w14:paraId="45E5F2E5" w14:textId="77777777" w:rsidR="007D63B9" w:rsidRPr="00B04476" w:rsidRDefault="007D63B9">
      <w:pPr>
        <w:rPr>
          <w:sz w:val="16"/>
        </w:rPr>
      </w:pPr>
      <w:r w:rsidRPr="00B04476">
        <w:rPr>
          <w:sz w:val="16"/>
        </w:rPr>
        <w:tab/>
      </w:r>
      <w:r w:rsidRPr="00B04476">
        <w:rPr>
          <w:sz w:val="16"/>
        </w:rPr>
        <w:tab/>
      </w:r>
      <w:r w:rsidRPr="00B04476">
        <w:rPr>
          <w:sz w:val="16"/>
        </w:rPr>
        <w:tab/>
      </w:r>
      <w:r w:rsidRPr="00B04476">
        <w:rPr>
          <w:sz w:val="16"/>
        </w:rPr>
        <w:tab/>
      </w:r>
      <w:r w:rsidRPr="00B04476">
        <w:rPr>
          <w:sz w:val="16"/>
        </w:rPr>
        <w:tab/>
      </w:r>
    </w:p>
    <w:p w14:paraId="21A410C3" w14:textId="77777777" w:rsidR="007D63B9" w:rsidRPr="00B04476" w:rsidRDefault="007D63B9">
      <w:pPr>
        <w:jc w:val="center"/>
        <w:rPr>
          <w:sz w:val="16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464"/>
        <w:gridCol w:w="1171"/>
        <w:gridCol w:w="992"/>
        <w:gridCol w:w="283"/>
        <w:gridCol w:w="709"/>
        <w:gridCol w:w="4603"/>
      </w:tblGrid>
      <w:tr w:rsidR="007D63B9" w:rsidRPr="00B04476" w14:paraId="366067BF" w14:textId="77777777" w:rsidTr="00EB40CC">
        <w:trPr>
          <w:trHeight w:val="633"/>
        </w:trPr>
        <w:tc>
          <w:tcPr>
            <w:tcW w:w="3119" w:type="dxa"/>
            <w:shd w:val="clear" w:color="auto" w:fill="F3F3F3"/>
          </w:tcPr>
          <w:p w14:paraId="2E23CCF3" w14:textId="21878356" w:rsidR="007D63B9" w:rsidRPr="00B04476" w:rsidRDefault="00EB40CC" w:rsidP="00EB40CC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 </w:t>
            </w:r>
            <w:r w:rsidR="007D63B9" w:rsidRPr="00B04476">
              <w:rPr>
                <w:b/>
                <w:bCs/>
                <w:sz w:val="20"/>
              </w:rPr>
              <w:t>FECHA Y HORA DET</w:t>
            </w:r>
            <w:r w:rsidR="007D63B9" w:rsidRPr="00B04476">
              <w:rPr>
                <w:b/>
                <w:bCs/>
                <w:sz w:val="20"/>
                <w:shd w:val="clear" w:color="auto" w:fill="F3F3F3"/>
              </w:rPr>
              <w:t>E</w:t>
            </w:r>
            <w:r w:rsidR="007D63B9" w:rsidRPr="00B04476">
              <w:rPr>
                <w:b/>
                <w:bCs/>
                <w:sz w:val="20"/>
              </w:rPr>
              <w:t>NCIÓN:</w:t>
            </w:r>
          </w:p>
        </w:tc>
        <w:tc>
          <w:tcPr>
            <w:tcW w:w="2627" w:type="dxa"/>
            <w:gridSpan w:val="3"/>
            <w:shd w:val="clear" w:color="auto" w:fill="auto"/>
          </w:tcPr>
          <w:p w14:paraId="2E7A6464" w14:textId="77777777" w:rsidR="007D63B9" w:rsidRPr="00B04476" w:rsidRDefault="00C068FA" w:rsidP="00C068FA">
            <w:pPr>
              <w:pStyle w:val="Encabezado1"/>
              <w:jc w:val="left"/>
              <w:rPr>
                <w:sz w:val="20"/>
              </w:rPr>
            </w:pPr>
            <w:bookmarkStart w:id="11" w:name="fecha3"/>
            <w:bookmarkEnd w:id="11"/>
            <w:r w:rsidRPr="00B04476">
              <w:rPr>
                <w:bCs/>
                <w:sz w:val="20"/>
              </w:rPr>
              <w:t>{fecha} {horadetencion}</w:t>
            </w:r>
          </w:p>
        </w:tc>
        <w:tc>
          <w:tcPr>
            <w:tcW w:w="992" w:type="dxa"/>
            <w:gridSpan w:val="2"/>
            <w:shd w:val="clear" w:color="auto" w:fill="F3F3F3"/>
          </w:tcPr>
          <w:p w14:paraId="286A0933" w14:textId="77777777" w:rsidR="007D63B9" w:rsidRPr="00B04476" w:rsidRDefault="007D63B9">
            <w:pPr>
              <w:pStyle w:val="Encabezado1"/>
              <w:jc w:val="both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 xml:space="preserve">LUGAR: </w:t>
            </w:r>
          </w:p>
        </w:tc>
        <w:tc>
          <w:tcPr>
            <w:tcW w:w="4603" w:type="dxa"/>
            <w:shd w:val="clear" w:color="auto" w:fill="auto"/>
          </w:tcPr>
          <w:p w14:paraId="06EFBE33" w14:textId="77777777" w:rsidR="007D63B9" w:rsidRPr="00B04476" w:rsidRDefault="00073F60">
            <w:pPr>
              <w:suppressAutoHyphens w:val="0"/>
              <w:autoSpaceDE w:val="0"/>
              <w:snapToGrid w:val="0"/>
              <w:jc w:val="left"/>
              <w:rPr>
                <w:rFonts w:ascii="Tahoma" w:hAnsi="Tahoma" w:cs="Tahoma"/>
                <w:sz w:val="20"/>
              </w:rPr>
            </w:pPr>
            <w:r w:rsidRPr="00B04476">
              <w:rPr>
                <w:rFonts w:ascii="Tahoma" w:hAnsi="Tahoma" w:cs="Tahoma"/>
                <w:sz w:val="20"/>
              </w:rPr>
              <w:t xml:space="preserve"> </w:t>
            </w:r>
            <w:bookmarkStart w:id="12" w:name="lugardetencion2"/>
            <w:bookmarkEnd w:id="12"/>
            <w:r w:rsidR="00C068FA" w:rsidRPr="00B04476">
              <w:rPr>
                <w:rFonts w:ascii="Tahoma" w:hAnsi="Tahoma" w:cs="Tahoma"/>
                <w:sz w:val="20"/>
              </w:rPr>
              <w:t>{lugardetencion}</w:t>
            </w:r>
          </w:p>
        </w:tc>
      </w:tr>
      <w:tr w:rsidR="007D63B9" w:rsidRPr="00B04476" w14:paraId="6337B1C4" w14:textId="77777777" w:rsidTr="006C59D6">
        <w:trPr>
          <w:cantSplit/>
          <w:trHeight w:val="494"/>
        </w:trPr>
        <w:tc>
          <w:tcPr>
            <w:tcW w:w="3583" w:type="dxa"/>
            <w:gridSpan w:val="2"/>
            <w:shd w:val="clear" w:color="auto" w:fill="F3F3F3"/>
          </w:tcPr>
          <w:p w14:paraId="2B78CD39" w14:textId="4C242BA8" w:rsidR="007D63B9" w:rsidRPr="00B04476" w:rsidRDefault="007D63B9">
            <w:pPr>
              <w:pStyle w:val="Encabezado1"/>
              <w:jc w:val="left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CUERPO QUE EFECT</w:t>
            </w:r>
            <w:r w:rsidR="00EB40CC" w:rsidRPr="00B04476">
              <w:rPr>
                <w:b/>
                <w:bCs/>
                <w:sz w:val="20"/>
              </w:rPr>
              <w:t>Ú</w:t>
            </w:r>
            <w:r w:rsidRPr="00B04476">
              <w:rPr>
                <w:b/>
                <w:bCs/>
                <w:sz w:val="20"/>
              </w:rPr>
              <w:t xml:space="preserve">A LA DETENCIÓN: </w:t>
            </w:r>
          </w:p>
        </w:tc>
        <w:tc>
          <w:tcPr>
            <w:tcW w:w="1171" w:type="dxa"/>
            <w:shd w:val="clear" w:color="auto" w:fill="auto"/>
          </w:tcPr>
          <w:p w14:paraId="0759E44D" w14:textId="3AC63057" w:rsidR="0027485C" w:rsidRPr="00B04476" w:rsidRDefault="0027485C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bookmarkStart w:id="13" w:name="cuerpo"/>
            <w:bookmarkEnd w:id="13"/>
            <w:r w:rsidRPr="00B04476">
              <w:rPr>
                <w:rFonts w:ascii="Tahoma" w:hAnsi="Tahoma" w:cs="Tahoma"/>
                <w:b w:val="0"/>
                <w:sz w:val="20"/>
              </w:rPr>
              <w:t>{cuerpo}</w:t>
            </w:r>
          </w:p>
          <w:p w14:paraId="5465DE72" w14:textId="2E477B82" w:rsidR="007D63B9" w:rsidRPr="00B04476" w:rsidRDefault="00C068FA">
            <w:pPr>
              <w:pStyle w:val="Textoindependiente"/>
              <w:jc w:val="left"/>
              <w:rPr>
                <w:rFonts w:ascii="Tahoma" w:hAnsi="Tahoma" w:cs="Tahoma"/>
                <w:b w:val="0"/>
                <w:sz w:val="20"/>
              </w:rPr>
            </w:pPr>
            <w:r w:rsidRPr="00B04476">
              <w:rPr>
                <w:rFonts w:ascii="Tahoma" w:hAnsi="Tahoma" w:cs="Tahoma"/>
                <w:b w:val="0"/>
                <w:sz w:val="20"/>
              </w:rPr>
              <w:t>{indicativo}</w:t>
            </w:r>
          </w:p>
        </w:tc>
        <w:tc>
          <w:tcPr>
            <w:tcW w:w="1275" w:type="dxa"/>
            <w:gridSpan w:val="2"/>
            <w:shd w:val="clear" w:color="auto" w:fill="F3F3F3"/>
          </w:tcPr>
          <w:p w14:paraId="631393FA" w14:textId="77777777" w:rsidR="007D63B9" w:rsidRPr="00B04476" w:rsidRDefault="007D63B9">
            <w:pPr>
              <w:pStyle w:val="Encabezado1"/>
              <w:jc w:val="left"/>
              <w:rPr>
                <w:sz w:val="20"/>
              </w:rPr>
            </w:pPr>
            <w:r w:rsidRPr="00B04476">
              <w:rPr>
                <w:b/>
                <w:bCs/>
                <w:sz w:val="20"/>
              </w:rPr>
              <w:t>CARNETS:</w:t>
            </w:r>
          </w:p>
        </w:tc>
        <w:tc>
          <w:tcPr>
            <w:tcW w:w="5312" w:type="dxa"/>
            <w:gridSpan w:val="2"/>
            <w:shd w:val="clear" w:color="auto" w:fill="auto"/>
          </w:tcPr>
          <w:p w14:paraId="0120D27D" w14:textId="77777777" w:rsidR="007D63B9" w:rsidRPr="00B04476" w:rsidRDefault="00C068FA">
            <w:pPr>
              <w:suppressAutoHyphens w:val="0"/>
              <w:autoSpaceDE w:val="0"/>
              <w:jc w:val="left"/>
              <w:rPr>
                <w:rFonts w:ascii="Tahoma" w:hAnsi="Tahoma" w:cs="Tahoma"/>
                <w:sz w:val="20"/>
              </w:rPr>
            </w:pPr>
            <w:bookmarkStart w:id="14" w:name="carnes"/>
            <w:bookmarkEnd w:id="14"/>
            <w:r w:rsidRPr="00B04476">
              <w:rPr>
                <w:rFonts w:ascii="Tahoma" w:hAnsi="Tahoma" w:cs="Tahoma"/>
                <w:sz w:val="20"/>
              </w:rPr>
              <w:t>{funcionarios}</w:t>
            </w:r>
          </w:p>
        </w:tc>
      </w:tr>
    </w:tbl>
    <w:p w14:paraId="6AAB9A6C" w14:textId="77777777" w:rsidR="007D63B9" w:rsidRPr="00B04476" w:rsidRDefault="007D63B9">
      <w:pPr>
        <w:pStyle w:val="Textoindependiente"/>
      </w:pPr>
    </w:p>
    <w:p w14:paraId="54500DF4" w14:textId="77777777" w:rsidR="007D63B9" w:rsidRPr="00B04476" w:rsidRDefault="007D63B9">
      <w:pPr>
        <w:pStyle w:val="Textoindependiente"/>
      </w:pPr>
    </w:p>
    <w:p w14:paraId="1E3438FD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</w:p>
    <w:p w14:paraId="547AF23D" w14:textId="77777777" w:rsidR="007D63B9" w:rsidRPr="00B04476" w:rsidRDefault="007D63B9">
      <w:pPr>
        <w:pStyle w:val="Encabezado1"/>
        <w:rPr>
          <w:b/>
          <w:bCs/>
          <w:sz w:val="16"/>
        </w:rPr>
      </w:pPr>
      <w:r w:rsidRPr="00B04476">
        <w:rPr>
          <w:b/>
          <w:bCs/>
          <w:sz w:val="22"/>
          <w:u w:val="single"/>
        </w:rPr>
        <w:t>HECHOS IMPUTADOS Y RECLAMADOS JUDICIALES Y LEY DE EXTRANJERÍA</w:t>
      </w:r>
    </w:p>
    <w:p w14:paraId="0BABEE12" w14:textId="77777777" w:rsidR="007D63B9" w:rsidRPr="00B04476" w:rsidRDefault="007D63B9">
      <w:pPr>
        <w:pStyle w:val="Encabezado1"/>
        <w:rPr>
          <w:b/>
          <w:bCs/>
          <w:sz w:val="22"/>
          <w:u w:val="single"/>
        </w:rPr>
      </w:pPr>
      <w:r w:rsidRPr="00B04476">
        <w:rPr>
          <w:b/>
          <w:bCs/>
          <w:sz w:val="16"/>
        </w:rPr>
        <w:t>(En caso de Reclamación Judicial especificar Juzgado ó Audiencia reclamante y Procedimiento)</w:t>
      </w:r>
    </w:p>
    <w:p w14:paraId="5DD8EF32" w14:textId="77777777" w:rsidR="007D63B9" w:rsidRPr="00B04476" w:rsidRDefault="007D63B9">
      <w:pPr>
        <w:pStyle w:val="Encabezado1"/>
        <w:jc w:val="both"/>
        <w:rPr>
          <w:b/>
          <w:bCs/>
          <w:sz w:val="22"/>
          <w:u w:val="single"/>
        </w:rPr>
      </w:pPr>
    </w:p>
    <w:tbl>
      <w:tblPr>
        <w:tblW w:w="1134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1"/>
        <w:gridCol w:w="10520"/>
      </w:tblGrid>
      <w:tr w:rsidR="007D63B9" w:rsidRPr="00B04476" w14:paraId="6AE8DB96" w14:textId="77777777" w:rsidTr="006C59D6">
        <w:trPr>
          <w:trHeight w:val="332"/>
        </w:trPr>
        <w:tc>
          <w:tcPr>
            <w:tcW w:w="821" w:type="dxa"/>
            <w:shd w:val="clear" w:color="auto" w:fill="F3F3F3"/>
          </w:tcPr>
          <w:p w14:paraId="665D3604" w14:textId="77777777" w:rsidR="007D63B9" w:rsidRPr="00B04476" w:rsidRDefault="007D63B9">
            <w:pPr>
              <w:pStyle w:val="Encabezado1"/>
            </w:pPr>
            <w:r w:rsidRPr="00B04476">
              <w:rPr>
                <w:b/>
                <w:bCs/>
                <w:sz w:val="20"/>
              </w:rPr>
              <w:t>1.-</w:t>
            </w:r>
          </w:p>
        </w:tc>
        <w:tc>
          <w:tcPr>
            <w:tcW w:w="10520" w:type="dxa"/>
            <w:shd w:val="clear" w:color="auto" w:fill="auto"/>
          </w:tcPr>
          <w:p w14:paraId="20EE2407" w14:textId="77777777" w:rsidR="007D63B9" w:rsidRPr="00B04476" w:rsidRDefault="00C068FA">
            <w:pPr>
              <w:pStyle w:val="Encabezado1"/>
              <w:jc w:val="left"/>
            </w:pPr>
            <w:bookmarkStart w:id="15" w:name="motivo3"/>
            <w:bookmarkEnd w:id="15"/>
            <w:r w:rsidRPr="00B04476">
              <w:t>{motivo}</w:t>
            </w:r>
          </w:p>
        </w:tc>
      </w:tr>
      <w:tr w:rsidR="007D63B9" w:rsidRPr="00B04476" w14:paraId="1B9ACC0E" w14:textId="77777777" w:rsidTr="006C59D6">
        <w:tc>
          <w:tcPr>
            <w:tcW w:w="821" w:type="dxa"/>
            <w:shd w:val="clear" w:color="auto" w:fill="F3F3F3"/>
          </w:tcPr>
          <w:p w14:paraId="023CE86E" w14:textId="77777777" w:rsidR="007D63B9" w:rsidRPr="00B04476" w:rsidRDefault="007D63B9">
            <w:pPr>
              <w:pStyle w:val="Encabezado1"/>
            </w:pPr>
            <w:r w:rsidRPr="00B04476">
              <w:rPr>
                <w:b/>
                <w:sz w:val="20"/>
              </w:rPr>
              <w:t>2.-</w:t>
            </w:r>
          </w:p>
        </w:tc>
        <w:tc>
          <w:tcPr>
            <w:tcW w:w="10520" w:type="dxa"/>
            <w:shd w:val="clear" w:color="auto" w:fill="auto"/>
          </w:tcPr>
          <w:p w14:paraId="75AD7CD4" w14:textId="77777777" w:rsidR="007D63B9" w:rsidRPr="00B04476" w:rsidRDefault="007D63B9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:rsidRPr="00B04476" w14:paraId="2DF4DA07" w14:textId="77777777" w:rsidTr="006C59D6">
        <w:tc>
          <w:tcPr>
            <w:tcW w:w="821" w:type="dxa"/>
            <w:shd w:val="clear" w:color="auto" w:fill="F3F3F3"/>
          </w:tcPr>
          <w:p w14:paraId="1C92E305" w14:textId="77777777" w:rsidR="00E84C31" w:rsidRPr="00B04476" w:rsidRDefault="00E84C31">
            <w:pPr>
              <w:pStyle w:val="Encabezado1"/>
              <w:rPr>
                <w:b/>
                <w:sz w:val="20"/>
              </w:rPr>
            </w:pPr>
            <w:r w:rsidRPr="00B04476">
              <w:rPr>
                <w:b/>
                <w:sz w:val="20"/>
              </w:rPr>
              <w:t>3.-</w:t>
            </w:r>
          </w:p>
        </w:tc>
        <w:tc>
          <w:tcPr>
            <w:tcW w:w="10520" w:type="dxa"/>
            <w:shd w:val="clear" w:color="auto" w:fill="auto"/>
          </w:tcPr>
          <w:p w14:paraId="4A1BF78E" w14:textId="77777777" w:rsidR="00E84C31" w:rsidRPr="00B04476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:rsidRPr="00B04476" w14:paraId="6877AB3D" w14:textId="77777777" w:rsidTr="006C59D6">
        <w:tc>
          <w:tcPr>
            <w:tcW w:w="821" w:type="dxa"/>
            <w:shd w:val="clear" w:color="auto" w:fill="F3F3F3"/>
          </w:tcPr>
          <w:p w14:paraId="255D1769" w14:textId="77777777" w:rsidR="00E84C31" w:rsidRPr="00B04476" w:rsidRDefault="00E84C31">
            <w:pPr>
              <w:pStyle w:val="Encabezado1"/>
              <w:rPr>
                <w:b/>
                <w:sz w:val="20"/>
              </w:rPr>
            </w:pPr>
            <w:r w:rsidRPr="00B04476">
              <w:rPr>
                <w:b/>
                <w:sz w:val="20"/>
              </w:rPr>
              <w:t>4.-</w:t>
            </w:r>
          </w:p>
        </w:tc>
        <w:tc>
          <w:tcPr>
            <w:tcW w:w="10520" w:type="dxa"/>
            <w:shd w:val="clear" w:color="auto" w:fill="auto"/>
          </w:tcPr>
          <w:p w14:paraId="7F57DAF3" w14:textId="77777777" w:rsidR="00E84C31" w:rsidRPr="00B04476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  <w:tr w:rsidR="00E84C31" w:rsidRPr="00B04476" w14:paraId="19DE19F3" w14:textId="77777777" w:rsidTr="006C59D6">
        <w:tc>
          <w:tcPr>
            <w:tcW w:w="821" w:type="dxa"/>
            <w:shd w:val="clear" w:color="auto" w:fill="F3F3F3"/>
          </w:tcPr>
          <w:p w14:paraId="51F132E1" w14:textId="77777777" w:rsidR="00E84C31" w:rsidRPr="00B04476" w:rsidRDefault="00E84C31">
            <w:pPr>
              <w:pStyle w:val="Encabezado1"/>
              <w:rPr>
                <w:b/>
                <w:sz w:val="20"/>
              </w:rPr>
            </w:pPr>
            <w:r w:rsidRPr="00B04476">
              <w:rPr>
                <w:b/>
                <w:sz w:val="20"/>
              </w:rPr>
              <w:t>5.-</w:t>
            </w:r>
          </w:p>
        </w:tc>
        <w:tc>
          <w:tcPr>
            <w:tcW w:w="10520" w:type="dxa"/>
            <w:shd w:val="clear" w:color="auto" w:fill="auto"/>
          </w:tcPr>
          <w:p w14:paraId="2D39B4E9" w14:textId="77777777" w:rsidR="00E84C31" w:rsidRPr="00B04476" w:rsidRDefault="00E84C31" w:rsidP="0088364C">
            <w:pPr>
              <w:pStyle w:val="Encabezado1"/>
              <w:jc w:val="left"/>
              <w:rPr>
                <w:b/>
                <w:sz w:val="20"/>
              </w:rPr>
            </w:pPr>
          </w:p>
        </w:tc>
      </w:tr>
    </w:tbl>
    <w:p w14:paraId="789647CE" w14:textId="77777777" w:rsidR="007D63B9" w:rsidRPr="00B04476" w:rsidRDefault="007D63B9">
      <w:pPr>
        <w:pStyle w:val="Textoindependiente"/>
      </w:pPr>
    </w:p>
    <w:p w14:paraId="384DA372" w14:textId="77777777" w:rsidR="007D63B9" w:rsidRPr="00B04476" w:rsidRDefault="007D63B9">
      <w:pPr>
        <w:pStyle w:val="Textoindependiente"/>
      </w:pPr>
    </w:p>
    <w:tbl>
      <w:tblPr>
        <w:tblW w:w="11341" w:type="dxa"/>
        <w:tblInd w:w="-28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0"/>
        <w:gridCol w:w="444"/>
        <w:gridCol w:w="3183"/>
        <w:gridCol w:w="2217"/>
        <w:gridCol w:w="2247"/>
      </w:tblGrid>
      <w:tr w:rsidR="007D63B9" w:rsidRPr="00B04476" w14:paraId="46678FDD" w14:textId="77777777" w:rsidTr="006C59D6">
        <w:trPr>
          <w:cantSplit/>
        </w:trPr>
        <w:tc>
          <w:tcPr>
            <w:tcW w:w="3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15841EC3" w14:textId="77777777" w:rsidR="007D63B9" w:rsidRPr="00B04476" w:rsidRDefault="007D63B9">
            <w:pPr>
              <w:pStyle w:val="Encabezado1"/>
              <w:jc w:val="both"/>
            </w:pPr>
            <w:r w:rsidRPr="00B04476">
              <w:rPr>
                <w:b/>
                <w:bCs/>
                <w:sz w:val="20"/>
              </w:rPr>
              <w:t xml:space="preserve">ATESTADO: 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9CEA39" w14:textId="77777777" w:rsidR="007D63B9" w:rsidRPr="00B04476" w:rsidRDefault="001F709A">
            <w:pPr>
              <w:pStyle w:val="Encabezado1"/>
              <w:jc w:val="left"/>
            </w:pPr>
            <w:r w:rsidRPr="00B04476">
              <w:t xml:space="preserve"> </w:t>
            </w:r>
            <w:bookmarkStart w:id="16" w:name="diligencias"/>
            <w:bookmarkEnd w:id="16"/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6D235D9" w14:textId="77777777" w:rsidR="007D63B9" w:rsidRPr="00B04476" w:rsidRDefault="007D63B9">
            <w:pPr>
              <w:pStyle w:val="Encabezado1"/>
              <w:jc w:val="left"/>
            </w:pPr>
            <w:r w:rsidRPr="00B04476">
              <w:rPr>
                <w:b/>
                <w:bCs/>
                <w:sz w:val="20"/>
              </w:rPr>
              <w:t>FECHA: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86E98" w14:textId="77777777" w:rsidR="007D63B9" w:rsidRPr="00B04476" w:rsidRDefault="00C068FA">
            <w:pPr>
              <w:pStyle w:val="Encabezado1"/>
            </w:pPr>
            <w:r w:rsidRPr="00B04476">
              <w:t>{fecha}</w:t>
            </w:r>
          </w:p>
        </w:tc>
      </w:tr>
      <w:tr w:rsidR="007D63B9" w:rsidRPr="00B04476" w14:paraId="1CF5D36E" w14:textId="77777777" w:rsidTr="006C59D6">
        <w:trPr>
          <w:cantSplit/>
        </w:trPr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14:paraId="0E06F88A" w14:textId="77777777" w:rsidR="007D63B9" w:rsidRPr="00B04476" w:rsidRDefault="007D63B9">
            <w:pPr>
              <w:pStyle w:val="Encabezado1"/>
              <w:jc w:val="both"/>
            </w:pPr>
            <w:r w:rsidRPr="00B04476">
              <w:rPr>
                <w:b/>
                <w:bCs/>
                <w:sz w:val="20"/>
              </w:rPr>
              <w:t xml:space="preserve">JUZGADO: </w:t>
            </w:r>
          </w:p>
        </w:tc>
        <w:tc>
          <w:tcPr>
            <w:tcW w:w="80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3C798526" w14:textId="77777777" w:rsidR="007D63B9" w:rsidRPr="00B04476" w:rsidRDefault="00A12144">
            <w:pPr>
              <w:pStyle w:val="Encabezado1"/>
              <w:tabs>
                <w:tab w:val="left" w:pos="1260"/>
              </w:tabs>
              <w:snapToGrid w:val="0"/>
              <w:jc w:val="both"/>
            </w:pPr>
            <w:r w:rsidRPr="00B04476">
              <w:t>JUZGADO DE INSTRUCCIÓN DE GUARDIA DE MADRID</w:t>
            </w:r>
          </w:p>
        </w:tc>
      </w:tr>
    </w:tbl>
    <w:p w14:paraId="1DBCE786" w14:textId="77777777" w:rsidR="007D63B9" w:rsidRDefault="007D63B9">
      <w:pPr>
        <w:pStyle w:val="Encabezado1"/>
        <w:jc w:val="left"/>
      </w:pPr>
    </w:p>
    <w:sectPr w:rsidR="007D63B9">
      <w:headerReference w:type="default" r:id="rId8"/>
      <w:footerReference w:type="default" r:id="rId9"/>
      <w:pgSz w:w="11906" w:h="16838"/>
      <w:pgMar w:top="1385" w:right="567" w:bottom="1360" w:left="567" w:header="0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E67C4" w14:textId="77777777" w:rsidR="00940D17" w:rsidRPr="00B04476" w:rsidRDefault="00940D17">
      <w:r w:rsidRPr="00B04476">
        <w:separator/>
      </w:r>
    </w:p>
  </w:endnote>
  <w:endnote w:type="continuationSeparator" w:id="0">
    <w:p w14:paraId="356D9ABA" w14:textId="77777777" w:rsidR="00940D17" w:rsidRPr="00B04476" w:rsidRDefault="00940D17">
      <w:r w:rsidRPr="00B0447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E658C" w14:textId="77777777" w:rsidR="007D63B9" w:rsidRPr="00B04476" w:rsidRDefault="007D63B9">
    <w:pPr>
      <w:pStyle w:val="Piedepgina"/>
    </w:pPr>
    <w:r w:rsidRPr="00B04476">
      <w:rPr>
        <w:rFonts w:eastAsia="Arial"/>
        <w:sz w:val="26"/>
        <w:lang w:eastAsia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0395D" w14:textId="77777777" w:rsidR="00940D17" w:rsidRPr="00B04476" w:rsidRDefault="00940D17">
      <w:r w:rsidRPr="00B04476">
        <w:separator/>
      </w:r>
    </w:p>
  </w:footnote>
  <w:footnote w:type="continuationSeparator" w:id="0">
    <w:p w14:paraId="2542AFDC" w14:textId="77777777" w:rsidR="00940D17" w:rsidRPr="00B04476" w:rsidRDefault="00940D17">
      <w:r w:rsidRPr="00B0447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34140" w14:textId="25B03D97" w:rsidR="007D63B9" w:rsidRPr="00B04476" w:rsidRDefault="006C59D6">
    <w:pPr>
      <w:rPr>
        <w:b/>
        <w:color w:val="808080"/>
        <w:sz w:val="26"/>
        <w:lang w:eastAsia="es-ES"/>
      </w:rPr>
    </w:pPr>
    <w:r w:rsidRPr="00B04476">
      <w:drawing>
        <wp:anchor distT="0" distB="0" distL="114300" distR="114300" simplePos="0" relativeHeight="251659776" behindDoc="0" locked="0" layoutInCell="1" allowOverlap="1" wp14:anchorId="790FA5F6" wp14:editId="488E2D2F">
          <wp:simplePos x="0" y="0"/>
          <wp:positionH relativeFrom="column">
            <wp:posOffset>3906804</wp:posOffset>
          </wp:positionH>
          <wp:positionV relativeFrom="paragraph">
            <wp:posOffset>489396</wp:posOffset>
          </wp:positionV>
          <wp:extent cx="1358893" cy="526621"/>
          <wp:effectExtent l="0" t="0" r="0" b="6985"/>
          <wp:wrapNone/>
          <wp:docPr id="1545167537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5167537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67960" cy="530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4476">
      <w:rPr>
        <w:b/>
        <w:color w:val="808080"/>
        <w:sz w:val="26"/>
        <w:lang w:eastAsia="es-ES"/>
      </w:rPr>
      <mc:AlternateContent>
        <mc:Choice Requires="wpg">
          <w:drawing>
            <wp:anchor distT="0" distB="0" distL="0" distR="0" simplePos="0" relativeHeight="251657728" behindDoc="0" locked="0" layoutInCell="0" allowOverlap="1" wp14:anchorId="5B11CBA4" wp14:editId="0794FF18">
              <wp:simplePos x="0" y="0"/>
              <wp:positionH relativeFrom="column">
                <wp:posOffset>-6350</wp:posOffset>
              </wp:positionH>
              <wp:positionV relativeFrom="paragraph">
                <wp:posOffset>367030</wp:posOffset>
              </wp:positionV>
              <wp:extent cx="6909435" cy="1206500"/>
              <wp:effectExtent l="0" t="0" r="0" b="12700"/>
              <wp:wrapNone/>
              <wp:docPr id="259115705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9435" cy="1206500"/>
                        <a:chOff x="-8" y="577"/>
                        <a:chExt cx="10881" cy="1900"/>
                      </a:xfrm>
                    </wpg:grpSpPr>
                    <wpg:grpSp>
                      <wpg:cNvPr id="1689541907" name="Group 19"/>
                      <wpg:cNvGrpSpPr>
                        <a:grpSpLocks/>
                      </wpg:cNvGrpSpPr>
                      <wpg:grpSpPr bwMode="auto">
                        <a:xfrm>
                          <a:off x="-8" y="828"/>
                          <a:ext cx="2592" cy="984"/>
                          <a:chOff x="-8" y="828"/>
                          <a:chExt cx="2592" cy="984"/>
                        </a:xfrm>
                      </wpg:grpSpPr>
                      <wps:wsp>
                        <wps:cNvPr id="28255034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071" y="1150"/>
                            <a:ext cx="151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BE29A5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8"/>
                                </w:rPr>
                                <w:t>MINISTERIO</w:t>
                              </w:r>
                            </w:p>
                            <w:p w14:paraId="1E507B55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kern w:val="2"/>
                                  <w:sz w:val="18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8"/>
                                </w:rPr>
                                <w:t>DEL  INTERIOR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1566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8" y="828"/>
                            <a:ext cx="931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blipFill dpi="0" rotWithShape="0">
                                  <a:blip/>
                                  <a:srcRect/>
                                  <a:stretch>
                                    <a:fillRect/>
                                  </a:stretch>
                                </a:blip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grpSp>
                    <wpg:grpSp>
                      <wpg:cNvPr id="1741750087" name="Group 22"/>
                      <wpg:cNvGrpSpPr>
                        <a:grpSpLocks/>
                      </wpg:cNvGrpSpPr>
                      <wpg:grpSpPr bwMode="auto">
                        <a:xfrm>
                          <a:off x="7775" y="577"/>
                          <a:ext cx="3098" cy="1900"/>
                          <a:chOff x="7775" y="577"/>
                          <a:chExt cx="3098" cy="1900"/>
                        </a:xfrm>
                      </wpg:grpSpPr>
                      <wps:wsp>
                        <wps:cNvPr id="188759828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354" y="644"/>
                            <a:ext cx="2283" cy="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C11A30" w14:textId="3CF01466" w:rsidR="00E002BC" w:rsidRPr="00B04476" w:rsidRDefault="006C59D6" w:rsidP="00E002BC">
                              <w:pPr>
                                <w:overflowPunct w:val="0"/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04476">
                                <w:rPr>
                                  <w:b/>
                                  <w:kern w:val="2"/>
                                  <w:sz w:val="18"/>
                                  <w:szCs w:val="18"/>
                                </w:rPr>
                                <w:t>DIRECCIÓN GENERAL</w:t>
                              </w:r>
                            </w:p>
                            <w:p w14:paraId="29167E67" w14:textId="77777777" w:rsidR="00E002BC" w:rsidRPr="00B04476" w:rsidRDefault="00E002BC" w:rsidP="00E002BC">
                              <w:pPr>
                                <w:overflowPunct w:val="0"/>
                                <w:jc w:val="left"/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B04476">
                                <w:rPr>
                                  <w:b/>
                                  <w:bCs/>
                                  <w:kern w:val="2"/>
                                  <w:sz w:val="18"/>
                                  <w:szCs w:val="18"/>
                                </w:rPr>
                                <w:t>DE  LA  POLICÍA</w:t>
                              </w:r>
                            </w:p>
                          </w:txbxContent>
                        </wps:txbx>
                        <wps:bodyPr rot="0" vert="horz" wrap="square" lIns="71640" tIns="71640" rIns="71640" bIns="0" anchor="t" anchorCtr="0">
                          <a:noAutofit/>
                        </wps:bodyPr>
                      </wps:wsp>
                      <wps:wsp>
                        <wps:cNvPr id="210863871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7775" y="577"/>
                            <a:ext cx="2931" cy="72"/>
                          </a:xfrm>
                          <a:prstGeom prst="rect">
                            <a:avLst/>
                          </a:pr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3109071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8356" y="1250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388FC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kern w:val="2"/>
                                  <w:sz w:val="16"/>
                                  <w:szCs w:val="16"/>
                                </w:rPr>
                              </w:pPr>
                              <w:r w:rsidRPr="00B04476">
                                <w:rPr>
                                  <w:kern w:val="2"/>
                                  <w:sz w:val="16"/>
                                  <w:szCs w:val="16"/>
                                </w:rPr>
                                <w:t>COMISARÍA DE PUENTE DE VALLECAS</w:t>
                              </w:r>
                            </w:p>
                            <w:p w14:paraId="7C7AD906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  <wps:wsp>
                        <wps:cNvPr id="14985632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371" y="1721"/>
                            <a:ext cx="2502" cy="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465A4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6DFF7B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  <w:p w14:paraId="54EEF63D" w14:textId="77777777" w:rsidR="00E002BC" w:rsidRPr="00B04476" w:rsidRDefault="00E002BC" w:rsidP="00E002BC">
                              <w:pPr>
                                <w:overflowPunct w:val="0"/>
                                <w:rPr>
                                  <w:rFonts w:ascii="Liberation Serif" w:eastAsia="NSimSun" w:hAnsi="Liberation Serif" w:hint="eastAsia"/>
                                  <w:kern w:val="2"/>
                                  <w:szCs w:val="24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vert="horz" wrap="square" lIns="71640" tIns="0" rIns="7164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1CBA4" id="Group 18" o:spid="_x0000_s1026" style="position:absolute;left:0;text-align:left;margin-left:-.5pt;margin-top:28.9pt;width:544.05pt;height:95pt;z-index:251657728;mso-wrap-distance-left:0;mso-wrap-distance-right:0" coordorigin="-8,577" coordsize="10881,1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" o:allowincell="f">
              <v:group id="Group 19" o:spid="_x0000_s1027" style="position:absolute;left:-8;top:828;width:2592;height:984" coordorigin="-8,828" coordsize="2592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8" type="#_x0000_t202" style="position:absolute;left:1071;top:1150;width:151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" filled="f" stroked="f" strokecolor="#3465a4">
                  <v:stroke joinstyle="round"/>
                  <v:textbox inset="0,0,0,0">
                    <w:txbxContent>
                      <w:p w14:paraId="54BE29A5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B04476">
                          <w:rPr>
                            <w:kern w:val="2"/>
                            <w:sz w:val="18"/>
                          </w:rPr>
                          <w:t>MINISTERIO</w:t>
                        </w:r>
                      </w:p>
                      <w:p w14:paraId="1E507B55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kern w:val="2"/>
                            <w:sz w:val="18"/>
                          </w:rPr>
                        </w:pPr>
                        <w:r w:rsidRPr="00B04476">
                          <w:rPr>
                            <w:kern w:val="2"/>
                            <w:sz w:val="18"/>
                          </w:rPr>
                          <w:t>DEL  INTERIOR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9" type="#_x0000_t75" style="position:absolute;left:-8;top:828;width:931;height: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" strokecolor="#3465a4">
                  <v:fill recolor="t" type="frame"/>
                  <v:stroke joinstyle="round"/>
                  <v:imagedata r:id="rId3" o:title=""/>
                </v:shape>
              </v:group>
              <v:group id="Group 22" o:spid="_x0000_s1030" style="position:absolute;left:7775;top:577;width:3098;height:1900" coordorigin="7775,577" coordsize="3098,1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">
                <v:shape id="Text Box 24" o:spid="_x0000_s1031" type="#_x0000_t202" style="position:absolute;left:8354;top:644;width:2283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" filled="f" stroked="f" strokecolor="#3465a4">
                  <v:stroke joinstyle="round"/>
                  <v:textbox inset="1.99mm,1.99mm,1.99mm,0">
                    <w:txbxContent>
                      <w:p w14:paraId="36C11A30" w14:textId="3CF01466" w:rsidR="00E002BC" w:rsidRPr="00B04476" w:rsidRDefault="006C59D6" w:rsidP="00E002BC">
                        <w:pPr>
                          <w:overflowPunct w:val="0"/>
                          <w:rPr>
                            <w:b/>
                            <w:kern w:val="2"/>
                            <w:sz w:val="18"/>
                            <w:szCs w:val="18"/>
                          </w:rPr>
                        </w:pPr>
                        <w:r w:rsidRPr="00B04476">
                          <w:rPr>
                            <w:b/>
                            <w:kern w:val="2"/>
                            <w:sz w:val="18"/>
                            <w:szCs w:val="18"/>
                          </w:rPr>
                          <w:t>DIRECCIÓN GENERAL</w:t>
                        </w:r>
                      </w:p>
                      <w:p w14:paraId="29167E67" w14:textId="77777777" w:rsidR="00E002BC" w:rsidRPr="00B04476" w:rsidRDefault="00E002BC" w:rsidP="00E002BC">
                        <w:pPr>
                          <w:overflowPunct w:val="0"/>
                          <w:jc w:val="left"/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</w:pPr>
                        <w:r w:rsidRPr="00B04476">
                          <w:rPr>
                            <w:b/>
                            <w:bCs/>
                            <w:kern w:val="2"/>
                            <w:sz w:val="18"/>
                            <w:szCs w:val="18"/>
                          </w:rPr>
                          <w:t>DE  LA  POLICÍA</w:t>
                        </w:r>
                      </w:p>
                    </w:txbxContent>
                  </v:textbox>
                </v:shape>
                <v:rect id="Rectangle 25" o:spid="_x0000_s1032" style="position:absolute;left:7775;top:577;width:2931;height:7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" fillcolor="#c8c8c8" stroked="f" strokecolor="#3465a4">
                  <v:stroke joinstyle="round"/>
                </v:rect>
                <v:shape id="Text Box 26" o:spid="_x0000_s1033" type="#_x0000_t202" style="position:absolute;left:8356;top:1250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041388FC" w14:textId="77777777" w:rsidR="00E002BC" w:rsidRPr="00B04476" w:rsidRDefault="00E002BC" w:rsidP="00E002BC">
                        <w:pPr>
                          <w:overflowPunct w:val="0"/>
                          <w:rPr>
                            <w:kern w:val="2"/>
                            <w:sz w:val="16"/>
                            <w:szCs w:val="16"/>
                          </w:rPr>
                        </w:pPr>
                        <w:r w:rsidRPr="00B04476">
                          <w:rPr>
                            <w:kern w:val="2"/>
                            <w:sz w:val="16"/>
                            <w:szCs w:val="16"/>
                          </w:rPr>
                          <w:t>COMISARÍA DE PUENTE DE VALLECAS</w:t>
                        </w:r>
                      </w:p>
                      <w:p w14:paraId="7C7AD906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  <v:shape id="Text Box 27" o:spid="_x0000_s1034" type="#_x0000_t202" style="position:absolute;left:8371;top:1721;width:2502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" filled="f" stroked="f" strokecolor="#3465a4">
                  <v:stroke joinstyle="round"/>
                  <v:textbox inset="1.99mm,0,1.99mm,0">
                    <w:txbxContent>
                      <w:p w14:paraId="566DFF7B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  <w:p w14:paraId="54EEF63D" w14:textId="77777777" w:rsidR="00E002BC" w:rsidRPr="00B04476" w:rsidRDefault="00E002BC" w:rsidP="00E002BC">
                        <w:pPr>
                          <w:overflowPunct w:val="0"/>
                          <w:rPr>
                            <w:rFonts w:ascii="Liberation Serif" w:eastAsia="NSimSun" w:hAnsi="Liberation Serif" w:hint="eastAsia"/>
                            <w:kern w:val="2"/>
                            <w:szCs w:val="24"/>
                            <w:lang w:bidi="hi-IN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845289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60"/>
    <w:rsid w:val="00001908"/>
    <w:rsid w:val="00003EAD"/>
    <w:rsid w:val="00015D41"/>
    <w:rsid w:val="00016EA7"/>
    <w:rsid w:val="000250F5"/>
    <w:rsid w:val="00033FAB"/>
    <w:rsid w:val="00037AFB"/>
    <w:rsid w:val="00042000"/>
    <w:rsid w:val="000441DF"/>
    <w:rsid w:val="0005408F"/>
    <w:rsid w:val="00073F60"/>
    <w:rsid w:val="0007473C"/>
    <w:rsid w:val="00083038"/>
    <w:rsid w:val="00084FC6"/>
    <w:rsid w:val="0009147A"/>
    <w:rsid w:val="00095AFD"/>
    <w:rsid w:val="000C4632"/>
    <w:rsid w:val="000D327E"/>
    <w:rsid w:val="000D681C"/>
    <w:rsid w:val="000D6F1B"/>
    <w:rsid w:val="000E6B82"/>
    <w:rsid w:val="001027D9"/>
    <w:rsid w:val="00104EF8"/>
    <w:rsid w:val="00115A08"/>
    <w:rsid w:val="001160CF"/>
    <w:rsid w:val="0012067F"/>
    <w:rsid w:val="00131BED"/>
    <w:rsid w:val="00134BC5"/>
    <w:rsid w:val="00134CBF"/>
    <w:rsid w:val="001358E7"/>
    <w:rsid w:val="00136005"/>
    <w:rsid w:val="001405E4"/>
    <w:rsid w:val="00150B30"/>
    <w:rsid w:val="00153421"/>
    <w:rsid w:val="001612B4"/>
    <w:rsid w:val="0016604F"/>
    <w:rsid w:val="00172BAC"/>
    <w:rsid w:val="00190199"/>
    <w:rsid w:val="00190327"/>
    <w:rsid w:val="001942D0"/>
    <w:rsid w:val="001A037D"/>
    <w:rsid w:val="001A2894"/>
    <w:rsid w:val="001B3ACB"/>
    <w:rsid w:val="001B5342"/>
    <w:rsid w:val="001B72FA"/>
    <w:rsid w:val="001C7EA9"/>
    <w:rsid w:val="001D06A2"/>
    <w:rsid w:val="001F709A"/>
    <w:rsid w:val="0020550D"/>
    <w:rsid w:val="00207691"/>
    <w:rsid w:val="00211A6F"/>
    <w:rsid w:val="00213A98"/>
    <w:rsid w:val="00215F53"/>
    <w:rsid w:val="00215FEB"/>
    <w:rsid w:val="00232AA5"/>
    <w:rsid w:val="002536BB"/>
    <w:rsid w:val="00257429"/>
    <w:rsid w:val="00264BC4"/>
    <w:rsid w:val="0027485C"/>
    <w:rsid w:val="00276115"/>
    <w:rsid w:val="00277B10"/>
    <w:rsid w:val="00280E51"/>
    <w:rsid w:val="00281631"/>
    <w:rsid w:val="0028209D"/>
    <w:rsid w:val="00286978"/>
    <w:rsid w:val="0029355F"/>
    <w:rsid w:val="002A0968"/>
    <w:rsid w:val="002B06FC"/>
    <w:rsid w:val="002C1C96"/>
    <w:rsid w:val="002C2298"/>
    <w:rsid w:val="002D112B"/>
    <w:rsid w:val="002D5D24"/>
    <w:rsid w:val="002D7553"/>
    <w:rsid w:val="002E1A91"/>
    <w:rsid w:val="002F64CE"/>
    <w:rsid w:val="0030196F"/>
    <w:rsid w:val="0032000A"/>
    <w:rsid w:val="0032227C"/>
    <w:rsid w:val="00325669"/>
    <w:rsid w:val="00332C39"/>
    <w:rsid w:val="0034447B"/>
    <w:rsid w:val="00346372"/>
    <w:rsid w:val="00351DD5"/>
    <w:rsid w:val="00355147"/>
    <w:rsid w:val="0035634C"/>
    <w:rsid w:val="003612FE"/>
    <w:rsid w:val="00367490"/>
    <w:rsid w:val="00375B5E"/>
    <w:rsid w:val="00381388"/>
    <w:rsid w:val="0039271C"/>
    <w:rsid w:val="00395A89"/>
    <w:rsid w:val="003A14DC"/>
    <w:rsid w:val="003B15BA"/>
    <w:rsid w:val="003C268C"/>
    <w:rsid w:val="003C32B8"/>
    <w:rsid w:val="003D0F59"/>
    <w:rsid w:val="003D4E4C"/>
    <w:rsid w:val="003E2E57"/>
    <w:rsid w:val="003E73AA"/>
    <w:rsid w:val="003F397F"/>
    <w:rsid w:val="003F3C53"/>
    <w:rsid w:val="003F66B1"/>
    <w:rsid w:val="004042DF"/>
    <w:rsid w:val="00407EF0"/>
    <w:rsid w:val="00415304"/>
    <w:rsid w:val="004230AA"/>
    <w:rsid w:val="00435867"/>
    <w:rsid w:val="00435D43"/>
    <w:rsid w:val="004367D8"/>
    <w:rsid w:val="00454AF7"/>
    <w:rsid w:val="0045799F"/>
    <w:rsid w:val="00461961"/>
    <w:rsid w:val="004625D9"/>
    <w:rsid w:val="004627F3"/>
    <w:rsid w:val="00464971"/>
    <w:rsid w:val="00466323"/>
    <w:rsid w:val="00466C93"/>
    <w:rsid w:val="004765C2"/>
    <w:rsid w:val="00484A11"/>
    <w:rsid w:val="004958C4"/>
    <w:rsid w:val="004A4C71"/>
    <w:rsid w:val="004B40E4"/>
    <w:rsid w:val="004B79A6"/>
    <w:rsid w:val="004B7A6A"/>
    <w:rsid w:val="004E4BC2"/>
    <w:rsid w:val="004F39B2"/>
    <w:rsid w:val="004F45A4"/>
    <w:rsid w:val="005035DD"/>
    <w:rsid w:val="00505868"/>
    <w:rsid w:val="00514F49"/>
    <w:rsid w:val="0051526E"/>
    <w:rsid w:val="0053139B"/>
    <w:rsid w:val="00531D9F"/>
    <w:rsid w:val="00532650"/>
    <w:rsid w:val="00552431"/>
    <w:rsid w:val="00567EFA"/>
    <w:rsid w:val="00577982"/>
    <w:rsid w:val="00594337"/>
    <w:rsid w:val="00596B89"/>
    <w:rsid w:val="005A1C03"/>
    <w:rsid w:val="005B323C"/>
    <w:rsid w:val="005B6D9A"/>
    <w:rsid w:val="005C5BC7"/>
    <w:rsid w:val="005C7B74"/>
    <w:rsid w:val="005C7DCE"/>
    <w:rsid w:val="005D71BE"/>
    <w:rsid w:val="005E04B6"/>
    <w:rsid w:val="005E6842"/>
    <w:rsid w:val="005F6457"/>
    <w:rsid w:val="005F75FD"/>
    <w:rsid w:val="006244DC"/>
    <w:rsid w:val="00631917"/>
    <w:rsid w:val="00637F8A"/>
    <w:rsid w:val="00640B07"/>
    <w:rsid w:val="00643D13"/>
    <w:rsid w:val="006628BD"/>
    <w:rsid w:val="00666565"/>
    <w:rsid w:val="00694557"/>
    <w:rsid w:val="00694F52"/>
    <w:rsid w:val="00697990"/>
    <w:rsid w:val="006A5CE5"/>
    <w:rsid w:val="006B26F5"/>
    <w:rsid w:val="006B60FD"/>
    <w:rsid w:val="006C2059"/>
    <w:rsid w:val="006C59D6"/>
    <w:rsid w:val="006D4263"/>
    <w:rsid w:val="006D636E"/>
    <w:rsid w:val="006E0090"/>
    <w:rsid w:val="006E21A0"/>
    <w:rsid w:val="006E7E2B"/>
    <w:rsid w:val="00701DE0"/>
    <w:rsid w:val="00704DE7"/>
    <w:rsid w:val="00710C2F"/>
    <w:rsid w:val="00710F72"/>
    <w:rsid w:val="0071499B"/>
    <w:rsid w:val="00723D45"/>
    <w:rsid w:val="007272E5"/>
    <w:rsid w:val="00732E20"/>
    <w:rsid w:val="00742049"/>
    <w:rsid w:val="00746055"/>
    <w:rsid w:val="00746E42"/>
    <w:rsid w:val="00751BAA"/>
    <w:rsid w:val="00753574"/>
    <w:rsid w:val="0076058D"/>
    <w:rsid w:val="00767F95"/>
    <w:rsid w:val="00783BBA"/>
    <w:rsid w:val="0079491E"/>
    <w:rsid w:val="007956F3"/>
    <w:rsid w:val="007A4E30"/>
    <w:rsid w:val="007A63DB"/>
    <w:rsid w:val="007B1F31"/>
    <w:rsid w:val="007B355A"/>
    <w:rsid w:val="007C202B"/>
    <w:rsid w:val="007C24D4"/>
    <w:rsid w:val="007C537D"/>
    <w:rsid w:val="007D60E6"/>
    <w:rsid w:val="007D63B9"/>
    <w:rsid w:val="007E3617"/>
    <w:rsid w:val="007F37F3"/>
    <w:rsid w:val="0080076A"/>
    <w:rsid w:val="0080125A"/>
    <w:rsid w:val="00803F20"/>
    <w:rsid w:val="00804F0B"/>
    <w:rsid w:val="008161AD"/>
    <w:rsid w:val="00817D8A"/>
    <w:rsid w:val="008203A2"/>
    <w:rsid w:val="008205B1"/>
    <w:rsid w:val="00821F3A"/>
    <w:rsid w:val="00822709"/>
    <w:rsid w:val="008412FE"/>
    <w:rsid w:val="00842DF5"/>
    <w:rsid w:val="00861959"/>
    <w:rsid w:val="00867918"/>
    <w:rsid w:val="00872851"/>
    <w:rsid w:val="008808A1"/>
    <w:rsid w:val="0088364C"/>
    <w:rsid w:val="00890FAA"/>
    <w:rsid w:val="00892D5C"/>
    <w:rsid w:val="00896FA3"/>
    <w:rsid w:val="008A09ED"/>
    <w:rsid w:val="008A1FD0"/>
    <w:rsid w:val="008A2880"/>
    <w:rsid w:val="008A674D"/>
    <w:rsid w:val="008B7C1A"/>
    <w:rsid w:val="008C5295"/>
    <w:rsid w:val="00906F43"/>
    <w:rsid w:val="00930820"/>
    <w:rsid w:val="00940D17"/>
    <w:rsid w:val="00947B71"/>
    <w:rsid w:val="00950C31"/>
    <w:rsid w:val="0096057B"/>
    <w:rsid w:val="009608D6"/>
    <w:rsid w:val="00965A28"/>
    <w:rsid w:val="00975832"/>
    <w:rsid w:val="00976773"/>
    <w:rsid w:val="0098155F"/>
    <w:rsid w:val="009917D2"/>
    <w:rsid w:val="009921D4"/>
    <w:rsid w:val="009A616E"/>
    <w:rsid w:val="009A678D"/>
    <w:rsid w:val="009B1943"/>
    <w:rsid w:val="009B31EF"/>
    <w:rsid w:val="009C228F"/>
    <w:rsid w:val="009C540B"/>
    <w:rsid w:val="009F41B8"/>
    <w:rsid w:val="009F4E9D"/>
    <w:rsid w:val="009F6AA4"/>
    <w:rsid w:val="00A02160"/>
    <w:rsid w:val="00A11CEB"/>
    <w:rsid w:val="00A11DF1"/>
    <w:rsid w:val="00A12144"/>
    <w:rsid w:val="00A142A4"/>
    <w:rsid w:val="00A21E13"/>
    <w:rsid w:val="00A23377"/>
    <w:rsid w:val="00A66CA2"/>
    <w:rsid w:val="00A76284"/>
    <w:rsid w:val="00A83249"/>
    <w:rsid w:val="00A83E0E"/>
    <w:rsid w:val="00A90CDE"/>
    <w:rsid w:val="00A92264"/>
    <w:rsid w:val="00AA141F"/>
    <w:rsid w:val="00AA36A4"/>
    <w:rsid w:val="00AA71B6"/>
    <w:rsid w:val="00AB21E9"/>
    <w:rsid w:val="00AB5A56"/>
    <w:rsid w:val="00AC043C"/>
    <w:rsid w:val="00AE3909"/>
    <w:rsid w:val="00AE483D"/>
    <w:rsid w:val="00AF201F"/>
    <w:rsid w:val="00AF4484"/>
    <w:rsid w:val="00B043E7"/>
    <w:rsid w:val="00B04476"/>
    <w:rsid w:val="00B1031E"/>
    <w:rsid w:val="00B10CBD"/>
    <w:rsid w:val="00B16CCC"/>
    <w:rsid w:val="00B25959"/>
    <w:rsid w:val="00B30AE3"/>
    <w:rsid w:val="00B34AC1"/>
    <w:rsid w:val="00B36247"/>
    <w:rsid w:val="00B448FC"/>
    <w:rsid w:val="00B46EC1"/>
    <w:rsid w:val="00B540E4"/>
    <w:rsid w:val="00B54F47"/>
    <w:rsid w:val="00B55B05"/>
    <w:rsid w:val="00B62488"/>
    <w:rsid w:val="00B76A38"/>
    <w:rsid w:val="00BB17E0"/>
    <w:rsid w:val="00BB3B5D"/>
    <w:rsid w:val="00BB5A4A"/>
    <w:rsid w:val="00BC21AD"/>
    <w:rsid w:val="00BC30C1"/>
    <w:rsid w:val="00BE0CBD"/>
    <w:rsid w:val="00BF1252"/>
    <w:rsid w:val="00BF4476"/>
    <w:rsid w:val="00C01B6B"/>
    <w:rsid w:val="00C03584"/>
    <w:rsid w:val="00C068FA"/>
    <w:rsid w:val="00C07404"/>
    <w:rsid w:val="00C148DD"/>
    <w:rsid w:val="00C16E08"/>
    <w:rsid w:val="00C2539D"/>
    <w:rsid w:val="00C259DC"/>
    <w:rsid w:val="00C319A6"/>
    <w:rsid w:val="00C31D32"/>
    <w:rsid w:val="00C471DF"/>
    <w:rsid w:val="00C61846"/>
    <w:rsid w:val="00C63D02"/>
    <w:rsid w:val="00C731F3"/>
    <w:rsid w:val="00C741E4"/>
    <w:rsid w:val="00C837C2"/>
    <w:rsid w:val="00CB157F"/>
    <w:rsid w:val="00CB354B"/>
    <w:rsid w:val="00CE52BC"/>
    <w:rsid w:val="00CF1C12"/>
    <w:rsid w:val="00D0446B"/>
    <w:rsid w:val="00D07898"/>
    <w:rsid w:val="00D110DA"/>
    <w:rsid w:val="00D23E1D"/>
    <w:rsid w:val="00D27E69"/>
    <w:rsid w:val="00D31AB6"/>
    <w:rsid w:val="00D31E34"/>
    <w:rsid w:val="00D35C52"/>
    <w:rsid w:val="00D67139"/>
    <w:rsid w:val="00D71090"/>
    <w:rsid w:val="00D80B4F"/>
    <w:rsid w:val="00D82B6D"/>
    <w:rsid w:val="00D979F1"/>
    <w:rsid w:val="00DA377F"/>
    <w:rsid w:val="00DB0F8B"/>
    <w:rsid w:val="00DB3A2C"/>
    <w:rsid w:val="00DB4843"/>
    <w:rsid w:val="00DC18EB"/>
    <w:rsid w:val="00DC1C48"/>
    <w:rsid w:val="00DC3023"/>
    <w:rsid w:val="00DE1E9F"/>
    <w:rsid w:val="00DE3B49"/>
    <w:rsid w:val="00DF1A1A"/>
    <w:rsid w:val="00E002BC"/>
    <w:rsid w:val="00E0584B"/>
    <w:rsid w:val="00E05986"/>
    <w:rsid w:val="00E07E2E"/>
    <w:rsid w:val="00E109C5"/>
    <w:rsid w:val="00E14016"/>
    <w:rsid w:val="00E34A03"/>
    <w:rsid w:val="00E36FAF"/>
    <w:rsid w:val="00E529FB"/>
    <w:rsid w:val="00E531D8"/>
    <w:rsid w:val="00E66A4B"/>
    <w:rsid w:val="00E714CA"/>
    <w:rsid w:val="00E71E5A"/>
    <w:rsid w:val="00E74E70"/>
    <w:rsid w:val="00E84BEF"/>
    <w:rsid w:val="00E84C31"/>
    <w:rsid w:val="00E94A8E"/>
    <w:rsid w:val="00EB40CC"/>
    <w:rsid w:val="00EC11DC"/>
    <w:rsid w:val="00EC52ED"/>
    <w:rsid w:val="00ED3B71"/>
    <w:rsid w:val="00EE3C05"/>
    <w:rsid w:val="00EE40A8"/>
    <w:rsid w:val="00EF0BE3"/>
    <w:rsid w:val="00EF1B95"/>
    <w:rsid w:val="00F04642"/>
    <w:rsid w:val="00F1743F"/>
    <w:rsid w:val="00F209F6"/>
    <w:rsid w:val="00F20EAC"/>
    <w:rsid w:val="00F23323"/>
    <w:rsid w:val="00F534C0"/>
    <w:rsid w:val="00F56967"/>
    <w:rsid w:val="00F610A3"/>
    <w:rsid w:val="00F64BA5"/>
    <w:rsid w:val="00F713A1"/>
    <w:rsid w:val="00F726FA"/>
    <w:rsid w:val="00F839F1"/>
    <w:rsid w:val="00F84D40"/>
    <w:rsid w:val="00FB1265"/>
    <w:rsid w:val="00FB62F4"/>
    <w:rsid w:val="00FB7625"/>
    <w:rsid w:val="00FC3D6A"/>
    <w:rsid w:val="00FD7B31"/>
    <w:rsid w:val="00FD7DD3"/>
    <w:rsid w:val="00FF2226"/>
    <w:rsid w:val="00F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FBDCEDE"/>
  <w15:chartTrackingRefBased/>
  <w15:docId w15:val="{9404EE72-2BD1-4AB0-B7B3-F163E7A66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rFonts w:ascii="Arial" w:hAnsi="Arial" w:cs="Arial"/>
      <w:noProof/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right"/>
      <w:outlineLvl w:val="0"/>
    </w:pPr>
    <w:rPr>
      <w:rFonts w:ascii="Times New Roman" w:hAnsi="Times New Roman" w:cs="Times New Roman"/>
      <w:b/>
      <w:color w:val="808080"/>
      <w:sz w:val="1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  <w:sz w:val="1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  <w:sz w:val="1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i/>
      <w:sz w:val="1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2">
    <w:name w:val="Fuente de párrafo predeter.2"/>
  </w:style>
  <w:style w:type="character" w:customStyle="1" w:styleId="WW8Num2z0">
    <w:name w:val="WW8Num2z0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vertAlign w:val="superscript"/>
    </w:rPr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b/>
      <w:sz w:val="16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do1">
    <w:name w:val="Encabezado1"/>
    <w:basedOn w:val="Normal"/>
    <w:next w:val="Textoindependiente"/>
    <w:pPr>
      <w:jc w:val="center"/>
    </w:pPr>
    <w:rPr>
      <w:rFonts w:ascii="Tahoma" w:hAnsi="Tahoma" w:cs="Tahoma"/>
      <w:sz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rPr>
      <w:sz w:val="20"/>
    </w:rPr>
  </w:style>
  <w:style w:type="paragraph" w:customStyle="1" w:styleId="Textoindependiente21">
    <w:name w:val="Texto independiente 21"/>
    <w:basedOn w:val="Normal"/>
    <w:rPr>
      <w:b/>
      <w:color w:val="000000"/>
    </w:rPr>
  </w:style>
  <w:style w:type="paragraph" w:customStyle="1" w:styleId="Textoindependiente31">
    <w:name w:val="Texto independiente 31"/>
    <w:basedOn w:val="Normal"/>
    <w:pPr>
      <w:jc w:val="left"/>
    </w:pPr>
    <w:rPr>
      <w:sz w:val="14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  <w:style w:type="paragraph" w:styleId="Cita">
    <w:name w:val="Quote"/>
    <w:basedOn w:val="Normal"/>
    <w:qFormat/>
    <w:pPr>
      <w:spacing w:after="283"/>
      <w:ind w:left="567" w:right="567"/>
    </w:pPr>
  </w:style>
  <w:style w:type="paragraph" w:styleId="Ttulo">
    <w:name w:val="Title"/>
    <w:basedOn w:val="Encabezado2"/>
    <w:next w:val="Textoindependiente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Encabezado2"/>
    <w:next w:val="Textoindependiente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QUI&#209;ONES\CORREO%20DETENIDO\CORREO%20D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8043B-CD4D-4DD6-B5E5-64A72069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CORREO DT</Template>
  <TotalTime>28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 DE  ACTUACIONES  YA  REALIZADAS</vt:lpstr>
    </vt:vector>
  </TitlesOfParts>
  <Company>DGP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 DE  ACTUACIONES  YA  REALIZADAS</dc:title>
  <dc:subject/>
  <dc:creator>DGP</dc:creator>
  <cp:keywords/>
  <dc:description/>
  <cp:lastModifiedBy>Sergio de la Morena</cp:lastModifiedBy>
  <cp:revision>16</cp:revision>
  <cp:lastPrinted>2017-03-13T02:44:00Z</cp:lastPrinted>
  <dcterms:created xsi:type="dcterms:W3CDTF">2024-10-07T09:31:00Z</dcterms:created>
  <dcterms:modified xsi:type="dcterms:W3CDTF">2024-10-10T16:36:00Z</dcterms:modified>
</cp:coreProperties>
</file>